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60A" w:rsidRPr="00672602" w:rsidRDefault="00672602" w:rsidP="00672602">
      <w:pPr>
        <w:pStyle w:val="Title"/>
        <w:rPr>
          <w:sz w:val="160"/>
        </w:rPr>
      </w:pPr>
      <w:r w:rsidRPr="00672602">
        <w:rPr>
          <w:sz w:val="160"/>
          <w:lang w:eastAsia="en-US"/>
        </w:rPr>
        <w:t>DRN’</w:t>
      </w:r>
      <w:r>
        <w:rPr>
          <w:sz w:val="160"/>
          <w:lang w:eastAsia="en-US"/>
        </w:rPr>
        <w:t>s</w:t>
      </w:r>
      <w:r w:rsidRPr="00672602">
        <w:rPr>
          <w:sz w:val="160"/>
          <w:lang w:eastAsia="en-US"/>
        </w:rPr>
        <w:t xml:space="preserve"> SUPER TO-DO LIST </w:t>
      </w:r>
      <w:r w:rsidRPr="00672602">
        <w:rPr>
          <w:b/>
          <w:sz w:val="160"/>
          <w:lang w:eastAsia="en-US"/>
        </w:rPr>
        <w:t>API</w:t>
      </w:r>
    </w:p>
    <w:sdt>
      <w:sdtPr>
        <w:alias w:val="Company Name"/>
        <w:tag w:val=""/>
        <w:id w:val="-1780489925"/>
        <w:placeholder>
          <w:docPart w:val="D02C883EE31E4B0F8B8226E4A05825F3"/>
        </w:placeholder>
        <w:dataBinding w:prefixMappings="xmlns:ns0='http://schemas.openxmlformats.org/officeDocument/2006/extended-properties' " w:xpath="/ns0:Properties[1]/ns0:Company[1]" w:storeItemID="{6668398D-A668-4E3E-A5EB-62B293D839F1}"/>
        <w:text/>
      </w:sdtPr>
      <w:sdtEndPr/>
      <w:sdtContent>
        <w:p w:rsidR="0065560A" w:rsidRDefault="00672602">
          <w:pPr>
            <w:pStyle w:val="Heading4"/>
          </w:pPr>
          <w:r>
            <w:t xml:space="preserve">Created for </w:t>
          </w:r>
          <w:proofErr w:type="spellStart"/>
          <w:r>
            <w:t>Fooji</w:t>
          </w:r>
          <w:proofErr w:type="spellEnd"/>
          <w:r>
            <w:t xml:space="preserve"> for Job Application Purpose</w:t>
          </w:r>
        </w:p>
      </w:sdtContent>
    </w:sdt>
    <w:p w:rsidR="0065560A" w:rsidRDefault="0065560A">
      <w:pPr>
        <w:pStyle w:val="Title"/>
      </w:pPr>
    </w:p>
    <w:p w:rsidR="0065560A" w:rsidRDefault="00D761F2">
      <w:pPr>
        <w:pStyle w:val="Subtitle"/>
      </w:pPr>
      <w:r>
        <w:t xml:space="preserve">Version </w:t>
      </w:r>
      <w:r w:rsidR="00672602">
        <w:t>1</w:t>
      </w:r>
      <w:bookmarkStart w:id="0" w:name="_GoBack"/>
      <w:bookmarkEnd w:id="0"/>
      <w:r w:rsidR="00672602">
        <w:t>.0</w:t>
      </w:r>
    </w:p>
    <w:sdt>
      <w:sdtPr>
        <w:alias w:val="Date"/>
        <w:tag w:val=""/>
        <w:id w:val="-1227291899"/>
        <w:placeholder>
          <w:docPart w:val="549D3D7F4DD746DFA0974D3EB087E9B8"/>
        </w:placeholder>
        <w:dataBinding w:prefixMappings="xmlns:ns0='http://schemas.microsoft.com/office/2006/coverPageProps' " w:xpath="/ns0:CoverPageProperties[1]/ns0:PublishDate[1]" w:storeItemID="{55AF091B-3C7A-41E3-B477-F2FDAA23CFDA}"/>
        <w:date w:fullDate="2017-04-04T00:00:00Z">
          <w:dateFormat w:val="MMMM d, yyyy"/>
          <w:lid w:val="en-US"/>
          <w:storeMappedDataAs w:val="dateTime"/>
          <w:calendar w:val="gregorian"/>
        </w:date>
      </w:sdtPr>
      <w:sdtEndPr/>
      <w:sdtContent>
        <w:p w:rsidR="0065560A" w:rsidRDefault="00672602">
          <w:pPr>
            <w:pStyle w:val="Subtitle"/>
          </w:pPr>
          <w:r>
            <w:t>April 4, 2017</w:t>
          </w:r>
        </w:p>
      </w:sdtContent>
    </w:sdt>
    <w:p w:rsidR="0065560A" w:rsidRDefault="00672602">
      <w:pPr>
        <w:pStyle w:val="Heading4"/>
      </w:pPr>
      <w:r>
        <w:t>Programmed</w:t>
      </w:r>
      <w:r w:rsidR="00D761F2">
        <w:t xml:space="preserve"> by:</w:t>
      </w:r>
      <w:r w:rsidR="00D761F2">
        <w:br/>
      </w:r>
      <w:sdt>
        <w:sdtPr>
          <w:alias w:val="Your Name"/>
          <w:tag w:val=""/>
          <w:id w:val="-413481653"/>
          <w:placeholder>
            <w:docPart w:val="E6135D4E52B54A668B6A4C68474FE1AB"/>
          </w:placeholder>
          <w:dataBinding w:prefixMappings="xmlns:ns0='http://purl.org/dc/elements/1.1/' xmlns:ns1='http://schemas.openxmlformats.org/package/2006/metadata/core-properties' " w:xpath="/ns1:coreProperties[1]/ns0:creator[1]" w:storeItemID="{6C3C8BC8-F283-45AE-878A-BAB7291924A1}"/>
          <w:text/>
        </w:sdtPr>
        <w:sdtEndPr/>
        <w:sdtContent>
          <w:r>
            <w:t>Curry, Darren M</w:t>
          </w:r>
        </w:sdtContent>
      </w:sdt>
    </w:p>
    <w:p w:rsidR="0065560A" w:rsidRDefault="0065560A">
      <w:pPr>
        <w:sectPr w:rsidR="0065560A">
          <w:pgSz w:w="12240" w:h="15840" w:code="1"/>
          <w:pgMar w:top="1440" w:right="1440" w:bottom="1440" w:left="1440" w:header="720" w:footer="720" w:gutter="0"/>
          <w:cols w:space="720"/>
          <w:vAlign w:val="center"/>
          <w:docGrid w:linePitch="360"/>
        </w:sectPr>
      </w:pPr>
    </w:p>
    <w:p w:rsidR="0065560A" w:rsidRDefault="00672602">
      <w:pPr>
        <w:pStyle w:val="Heading1"/>
      </w:pPr>
      <w:r>
        <w:lastRenderedPageBreak/>
        <w:t>What is “DRN’s Super To-Do List API?”</w:t>
      </w:r>
    </w:p>
    <w:p w:rsidR="0065560A" w:rsidRDefault="00672602">
      <w:r>
        <w:t>This API does all the memory management work of making a to-do list.  With some minor style coding on top for this API, a fully working to-do list with category support can be had with little effort.</w:t>
      </w:r>
      <w:r w:rsidR="005939D2">
        <w:t xml:space="preserve"> </w:t>
      </w:r>
    </w:p>
    <w:p w:rsidR="0065560A" w:rsidRDefault="00672602">
      <w:pPr>
        <w:pStyle w:val="Heading2"/>
      </w:pPr>
      <w:r>
        <w:t>Getting Started</w:t>
      </w:r>
    </w:p>
    <w:p w:rsidR="00672602" w:rsidRDefault="00672602" w:rsidP="00672602">
      <w:r>
        <w:t xml:space="preserve">To get started, add the API to your </w:t>
      </w:r>
      <w:proofErr w:type="spellStart"/>
      <w:r>
        <w:t>javascript</w:t>
      </w:r>
      <w:proofErr w:type="spellEnd"/>
      <w:r>
        <w:t xml:space="preserve"> project.  This is made to be compatible with NODE.JS and the NPM JS-manager.  For this example, the library will be loaded with the name </w:t>
      </w:r>
      <w:proofErr w:type="spellStart"/>
      <w:r>
        <w:rPr>
          <w:i/>
        </w:rPr>
        <w:t>todoAPI</w:t>
      </w:r>
      <w:proofErr w:type="spellEnd"/>
      <w:r>
        <w:rPr>
          <w:i/>
        </w:rPr>
        <w:t xml:space="preserve"> </w:t>
      </w:r>
      <w:r>
        <w:t xml:space="preserve">and the object will be loaded with the name </w:t>
      </w:r>
      <w:proofErr w:type="spellStart"/>
      <w:r>
        <w:rPr>
          <w:i/>
        </w:rPr>
        <w:t>todoExample</w:t>
      </w:r>
      <w:proofErr w:type="spellEnd"/>
      <w:r>
        <w:t>.</w:t>
      </w:r>
    </w:p>
    <w:p w:rsidR="0065560A" w:rsidRDefault="00672602" w:rsidP="00672602">
      <w:pPr>
        <w:pStyle w:val="Code"/>
      </w:pPr>
      <w:proofErr w:type="spellStart"/>
      <w:r>
        <w:t>var</w:t>
      </w:r>
      <w:proofErr w:type="spellEnd"/>
      <w:r>
        <w:t xml:space="preserve"> </w:t>
      </w:r>
      <w:proofErr w:type="spellStart"/>
      <w:r>
        <w:t>todoAPI</w:t>
      </w:r>
      <w:proofErr w:type="spellEnd"/>
      <w:r>
        <w:t xml:space="preserve"> = require(‘./</w:t>
      </w:r>
      <w:proofErr w:type="spellStart"/>
      <w:r w:rsidRPr="00672602">
        <w:t>todo</w:t>
      </w:r>
      <w:r>
        <w:t>_api</w:t>
      </w:r>
      <w:proofErr w:type="spellEnd"/>
      <w:r>
        <w:t>’);</w:t>
      </w:r>
    </w:p>
    <w:p w:rsidR="00672602" w:rsidRDefault="00672602" w:rsidP="00672602">
      <w:pPr>
        <w:pStyle w:val="Code"/>
      </w:pPr>
      <w:proofErr w:type="spellStart"/>
      <w:r>
        <w:t>var</w:t>
      </w:r>
      <w:proofErr w:type="spellEnd"/>
      <w:r>
        <w:t xml:space="preserve"> </w:t>
      </w:r>
      <w:proofErr w:type="spellStart"/>
      <w:r>
        <w:t>todoExample</w:t>
      </w:r>
      <w:proofErr w:type="spellEnd"/>
      <w:r>
        <w:t xml:space="preserve"> = new </w:t>
      </w:r>
      <w:proofErr w:type="spellStart"/>
      <w:r>
        <w:t>todoAPI</w:t>
      </w:r>
      <w:proofErr w:type="spellEnd"/>
      <w:r>
        <w:t>();</w:t>
      </w:r>
    </w:p>
    <w:p w:rsidR="00672602" w:rsidRDefault="00672602" w:rsidP="00672602">
      <w:pPr>
        <w:pStyle w:val="Code"/>
      </w:pPr>
    </w:p>
    <w:p w:rsidR="0065560A" w:rsidRDefault="00672602" w:rsidP="00672602">
      <w:pPr>
        <w:pStyle w:val="Heading2"/>
      </w:pPr>
      <w:r>
        <w:t>Members</w:t>
      </w:r>
      <w:r w:rsidR="00D761F2">
        <w:t xml:space="preserve"> </w:t>
      </w:r>
    </w:p>
    <w:p w:rsidR="0065560A" w:rsidRDefault="00672602">
      <w:pPr>
        <w:pStyle w:val="Heading3"/>
      </w:pPr>
      <w:proofErr w:type="spellStart"/>
      <w:r>
        <w:t>getList</w:t>
      </w:r>
      <w:proofErr w:type="spellEnd"/>
      <w:r>
        <w:t>()</w:t>
      </w:r>
    </w:p>
    <w:p w:rsidR="00672602" w:rsidRPr="00672602" w:rsidRDefault="00672602" w:rsidP="00672602">
      <w:r>
        <w:t xml:space="preserve">This function will </w:t>
      </w:r>
      <w:r w:rsidR="00E74F6C">
        <w:t>use the console to print the status of the list.  This include the number of items on the list,  the number of categories, a list of all the item’s descriptions and categories, and a list of all the categories along with the index number for that category.  This doesn’t have any application for the actual web site or app and main purpose is for debugging.</w:t>
      </w:r>
    </w:p>
    <w:p w:rsidR="0065560A" w:rsidRDefault="00E74F6C">
      <w:pPr>
        <w:pStyle w:val="Heading3"/>
      </w:pPr>
      <w:proofErr w:type="spellStart"/>
      <w:r>
        <w:t>getItemByIndex</w:t>
      </w:r>
      <w:proofErr w:type="spellEnd"/>
      <w:r>
        <w:t xml:space="preserve">( </w:t>
      </w:r>
      <w:proofErr w:type="spellStart"/>
      <w:r>
        <w:t>int</w:t>
      </w:r>
      <w:proofErr w:type="spellEnd"/>
      <w:r>
        <w:t xml:space="preserve"> index ID )</w:t>
      </w:r>
    </w:p>
    <w:p w:rsidR="0065560A" w:rsidRDefault="00E74F6C">
      <w:pPr>
        <w:pStyle w:val="Checklist"/>
      </w:pPr>
      <w:r>
        <w:t>This function returns the description of a list item given the lists index.</w:t>
      </w:r>
    </w:p>
    <w:p w:rsidR="00E74F6C" w:rsidRDefault="00E74F6C" w:rsidP="00E74F6C">
      <w:pPr>
        <w:pStyle w:val="Heading3"/>
      </w:pPr>
      <w:proofErr w:type="spellStart"/>
      <w:r>
        <w:t>getCatByIndex</w:t>
      </w:r>
      <w:proofErr w:type="spellEnd"/>
      <w:r>
        <w:t xml:space="preserve">( </w:t>
      </w:r>
      <w:proofErr w:type="spellStart"/>
      <w:r>
        <w:t>int</w:t>
      </w:r>
      <w:proofErr w:type="spellEnd"/>
      <w:r>
        <w:t xml:space="preserve"> index ID )</w:t>
      </w:r>
    </w:p>
    <w:p w:rsidR="00E74F6C" w:rsidRDefault="00E74F6C" w:rsidP="00E74F6C">
      <w:r>
        <w:t>This function returns the category index of the item.</w:t>
      </w:r>
    </w:p>
    <w:p w:rsidR="00E82A60" w:rsidRDefault="00E82A60" w:rsidP="00E82A60">
      <w:pPr>
        <w:pStyle w:val="Heading3"/>
      </w:pPr>
      <w:proofErr w:type="spellStart"/>
      <w:r>
        <w:t>getCatNameByCatIndex</w:t>
      </w:r>
      <w:proofErr w:type="spellEnd"/>
      <w:r>
        <w:t xml:space="preserve">( </w:t>
      </w:r>
      <w:proofErr w:type="spellStart"/>
      <w:r>
        <w:t>int</w:t>
      </w:r>
      <w:proofErr w:type="spellEnd"/>
      <w:r>
        <w:t xml:space="preserve"> index ID )</w:t>
      </w:r>
    </w:p>
    <w:p w:rsidR="00E82A60" w:rsidRPr="00E82A60" w:rsidRDefault="00E82A60" w:rsidP="00E82A60">
      <w:r>
        <w:t>This function will return the name of a category form the categories index.</w:t>
      </w:r>
    </w:p>
    <w:p w:rsidR="00E74F6C" w:rsidRDefault="00E74F6C" w:rsidP="00E74F6C">
      <w:pPr>
        <w:pStyle w:val="Heading3"/>
      </w:pPr>
      <w:proofErr w:type="spellStart"/>
      <w:r>
        <w:t>getListLength</w:t>
      </w:r>
      <w:proofErr w:type="spellEnd"/>
      <w:r>
        <w:t>()</w:t>
      </w:r>
    </w:p>
    <w:p w:rsidR="00E74F6C" w:rsidRDefault="00E74F6C" w:rsidP="00E74F6C">
      <w:r>
        <w:t xml:space="preserve">This function returns the </w:t>
      </w:r>
      <w:proofErr w:type="spellStart"/>
      <w:r>
        <w:t>the</w:t>
      </w:r>
      <w:proofErr w:type="spellEnd"/>
      <w:r>
        <w:t xml:space="preserve"> total number of items on the list.</w:t>
      </w:r>
    </w:p>
    <w:p w:rsidR="00613BE2" w:rsidRDefault="00613BE2" w:rsidP="00613BE2">
      <w:pPr>
        <w:pStyle w:val="Heading3"/>
      </w:pPr>
      <w:proofErr w:type="spellStart"/>
      <w:r>
        <w:t>getCatLength</w:t>
      </w:r>
      <w:proofErr w:type="spellEnd"/>
      <w:r>
        <w:t>()</w:t>
      </w:r>
    </w:p>
    <w:p w:rsidR="00613BE2" w:rsidRDefault="00613BE2" w:rsidP="00E74F6C">
      <w:r>
        <w:t>This function will return how many categories.</w:t>
      </w:r>
    </w:p>
    <w:p w:rsidR="00E74F6C" w:rsidRDefault="00E74F6C" w:rsidP="00E74F6C">
      <w:pPr>
        <w:pStyle w:val="Heading3"/>
      </w:pPr>
      <w:proofErr w:type="spellStart"/>
      <w:r>
        <w:t>editItemByIndex</w:t>
      </w:r>
      <w:proofErr w:type="spellEnd"/>
      <w:r>
        <w:t xml:space="preserve">( </w:t>
      </w:r>
      <w:proofErr w:type="spellStart"/>
      <w:r>
        <w:t>int</w:t>
      </w:r>
      <w:proofErr w:type="spellEnd"/>
      <w:r>
        <w:t xml:space="preserve"> index ID, </w:t>
      </w:r>
      <w:proofErr w:type="spellStart"/>
      <w:r w:rsidR="00CB6BB3">
        <w:t>str</w:t>
      </w:r>
      <w:proofErr w:type="spellEnd"/>
      <w:r w:rsidR="00CB6BB3">
        <w:t xml:space="preserve"> new name )</w:t>
      </w:r>
    </w:p>
    <w:p w:rsidR="00CB6BB3" w:rsidRDefault="00CB6BB3" w:rsidP="00CB6BB3">
      <w:r>
        <w:t>This function can edit an item on the list’s description.  Give the index of the item that editing is desired and the description of that item will be modified to the new string.</w:t>
      </w:r>
    </w:p>
    <w:p w:rsidR="00CB6BB3" w:rsidRDefault="00CB6BB3" w:rsidP="00CB6BB3">
      <w:pPr>
        <w:pStyle w:val="Heading3"/>
      </w:pPr>
      <w:proofErr w:type="spellStart"/>
      <w:r>
        <w:t>editCatByIndex</w:t>
      </w:r>
      <w:proofErr w:type="spellEnd"/>
      <w:r>
        <w:t xml:space="preserve">( </w:t>
      </w:r>
      <w:proofErr w:type="spellStart"/>
      <w:r>
        <w:t>int</w:t>
      </w:r>
      <w:proofErr w:type="spellEnd"/>
      <w:r>
        <w:t xml:space="preserve"> index ID, </w:t>
      </w:r>
      <w:proofErr w:type="spellStart"/>
      <w:r w:rsidR="00992916">
        <w:t>int</w:t>
      </w:r>
      <w:proofErr w:type="spellEnd"/>
      <w:r w:rsidR="00992916">
        <w:t xml:space="preserve"> cat ID</w:t>
      </w:r>
      <w:r>
        <w:t xml:space="preserve"> )</w:t>
      </w:r>
    </w:p>
    <w:p w:rsidR="00CB6BB3" w:rsidRDefault="00CB6BB3" w:rsidP="00CB6BB3">
      <w:r>
        <w:t>This function can edit a categories’ name.  Give the index of the category that editing is desired and the name of the category will be modified to the new string.</w:t>
      </w:r>
    </w:p>
    <w:p w:rsidR="00613BE2" w:rsidRDefault="00613BE2" w:rsidP="00CB6BB3">
      <w:pPr>
        <w:pStyle w:val="Heading3"/>
      </w:pPr>
      <w:proofErr w:type="spellStart"/>
      <w:r>
        <w:lastRenderedPageBreak/>
        <w:t>getListToContainer</w:t>
      </w:r>
      <w:proofErr w:type="spellEnd"/>
      <w:r>
        <w:t xml:space="preserve">( </w:t>
      </w:r>
      <w:proofErr w:type="spellStart"/>
      <w:r>
        <w:t>str</w:t>
      </w:r>
      <w:proofErr w:type="spellEnd"/>
      <w:r>
        <w:t xml:space="preserve"> </w:t>
      </w:r>
      <w:proofErr w:type="spellStart"/>
      <w:r>
        <w:t>containerID</w:t>
      </w:r>
      <w:proofErr w:type="spellEnd"/>
      <w:r>
        <w:t xml:space="preserve"> )</w:t>
      </w:r>
    </w:p>
    <w:p w:rsidR="00613BE2" w:rsidRPr="00613BE2" w:rsidRDefault="00613BE2" w:rsidP="00613BE2">
      <w:r>
        <w:t>This will return a list style HTML of all the items on the list to the ID of the element given.</w:t>
      </w:r>
    </w:p>
    <w:p w:rsidR="00CB6BB3" w:rsidRDefault="00CB6BB3" w:rsidP="00CB6BB3">
      <w:pPr>
        <w:pStyle w:val="Heading3"/>
      </w:pPr>
      <w:proofErr w:type="spellStart"/>
      <w:r>
        <w:t>addItem</w:t>
      </w:r>
      <w:proofErr w:type="spellEnd"/>
      <w:r>
        <w:t xml:space="preserve">( </w:t>
      </w:r>
      <w:proofErr w:type="spellStart"/>
      <w:r>
        <w:t>str</w:t>
      </w:r>
      <w:proofErr w:type="spellEnd"/>
      <w:r>
        <w:t xml:space="preserve"> description, </w:t>
      </w:r>
      <w:proofErr w:type="spellStart"/>
      <w:r>
        <w:t>int</w:t>
      </w:r>
      <w:proofErr w:type="spellEnd"/>
      <w:r>
        <w:t xml:space="preserve"> category index )</w:t>
      </w:r>
    </w:p>
    <w:p w:rsidR="00254E37" w:rsidRDefault="00CB6BB3" w:rsidP="007B3E5B">
      <w:r>
        <w:t>This function adds an item to the list.  The item’s to-do description is the description string.   The categ</w:t>
      </w:r>
      <w:r w:rsidR="00FC2065">
        <w:t>ory is an index of the category,</w:t>
      </w:r>
      <w:r>
        <w:t xml:space="preserve"> </w:t>
      </w:r>
      <w:r w:rsidR="00FC2065">
        <w:t>s</w:t>
      </w:r>
      <w:r>
        <w:t xml:space="preserve">ee </w:t>
      </w:r>
      <w:proofErr w:type="spellStart"/>
      <w:r>
        <w:t>addCat</w:t>
      </w:r>
      <w:proofErr w:type="spellEnd"/>
      <w:r>
        <w:t>(…).</w:t>
      </w:r>
      <w:r w:rsidR="00FC2065">
        <w:t xml:space="preserve">  If a category isn’t specified, the item will be added to the null, or no-category.</w:t>
      </w:r>
    </w:p>
    <w:p w:rsidR="007B3E5B" w:rsidRDefault="00FC2065" w:rsidP="007B3E5B">
      <w:pPr>
        <w:pStyle w:val="Heading3"/>
      </w:pPr>
      <w:proofErr w:type="spellStart"/>
      <w:r>
        <w:t>addCat</w:t>
      </w:r>
      <w:proofErr w:type="spellEnd"/>
      <w:r>
        <w:t xml:space="preserve">( </w:t>
      </w:r>
      <w:proofErr w:type="spellStart"/>
      <w:r>
        <w:t>str</w:t>
      </w:r>
      <w:proofErr w:type="spellEnd"/>
      <w:r>
        <w:t xml:space="preserve"> name )</w:t>
      </w:r>
    </w:p>
    <w:p w:rsidR="00FC2065" w:rsidRDefault="00FC2065" w:rsidP="00FC2065">
      <w:r>
        <w:t>This function adds a category to the list of categories.</w:t>
      </w:r>
    </w:p>
    <w:p w:rsidR="00FC2065" w:rsidRDefault="00FC2065" w:rsidP="00FC2065">
      <w:pPr>
        <w:pStyle w:val="Heading3"/>
      </w:pPr>
      <w:proofErr w:type="spellStart"/>
      <w:r>
        <w:t>deleteItem</w:t>
      </w:r>
      <w:proofErr w:type="spellEnd"/>
      <w:r>
        <w:t xml:space="preserve">( </w:t>
      </w:r>
      <w:proofErr w:type="spellStart"/>
      <w:r>
        <w:t>int</w:t>
      </w:r>
      <w:proofErr w:type="spellEnd"/>
      <w:r>
        <w:t xml:space="preserve"> index )</w:t>
      </w:r>
    </w:p>
    <w:p w:rsidR="00FC2065" w:rsidRDefault="00FC2065" w:rsidP="00FC2065">
      <w:r>
        <w:t>This function removes an item from the list.</w:t>
      </w:r>
    </w:p>
    <w:p w:rsidR="00FC2065" w:rsidRDefault="00FC2065" w:rsidP="00FC2065">
      <w:pPr>
        <w:pStyle w:val="Heading3"/>
      </w:pPr>
      <w:proofErr w:type="spellStart"/>
      <w:r>
        <w:t>deleteCat</w:t>
      </w:r>
      <w:proofErr w:type="spellEnd"/>
      <w:r>
        <w:t xml:space="preserve">( </w:t>
      </w:r>
      <w:proofErr w:type="spellStart"/>
      <w:r>
        <w:t>int</w:t>
      </w:r>
      <w:proofErr w:type="spellEnd"/>
      <w:r>
        <w:t xml:space="preserve"> index )</w:t>
      </w:r>
    </w:p>
    <w:p w:rsidR="00FC2065" w:rsidRPr="00613BE2" w:rsidRDefault="00FC2065" w:rsidP="00FC2065">
      <w:r>
        <w:t xml:space="preserve">This function removes a category from the list of categories.  </w:t>
      </w:r>
      <w:r w:rsidRPr="00613BE2">
        <w:t>This will then move any items in that category to the null category.</w:t>
      </w:r>
      <w:r w:rsidR="00613BE2">
        <w:t xml:space="preserve">  The NULL, default, category cannot be deleted.</w:t>
      </w:r>
    </w:p>
    <w:p w:rsidR="00FD18AB" w:rsidRDefault="00FD18AB" w:rsidP="00FC2065">
      <w:pPr>
        <w:rPr>
          <w:color w:val="FF0000"/>
        </w:rPr>
      </w:pPr>
    </w:p>
    <w:p w:rsidR="00FD18AB" w:rsidRDefault="00FD18AB" w:rsidP="00FC2065">
      <w:pPr>
        <w:rPr>
          <w:color w:val="FF0000"/>
        </w:rPr>
      </w:pPr>
    </w:p>
    <w:p w:rsidR="00FD18AB" w:rsidRDefault="00FD18AB" w:rsidP="00FD18AB">
      <w:pPr>
        <w:pStyle w:val="Heading2"/>
      </w:pPr>
      <w:r>
        <w:t>Booleans</w:t>
      </w:r>
    </w:p>
    <w:p w:rsidR="00FD18AB" w:rsidRDefault="00FD18AB" w:rsidP="00FD18AB">
      <w:pPr>
        <w:pStyle w:val="Heading3"/>
      </w:pPr>
      <w:r>
        <w:t>_</w:t>
      </w:r>
      <w:proofErr w:type="spellStart"/>
      <w:r>
        <w:t>devMode</w:t>
      </w:r>
      <w:proofErr w:type="spellEnd"/>
    </w:p>
    <w:p w:rsidR="0065560A" w:rsidRDefault="00FD18AB" w:rsidP="00613BE2">
      <w:r>
        <w:t>Set this to true to enable developer features like console output commands.</w:t>
      </w:r>
    </w:p>
    <w:sectPr w:rsidR="0065560A">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020" w:rsidRDefault="00D05020">
      <w:pPr>
        <w:spacing w:after="0" w:line="240" w:lineRule="auto"/>
      </w:pPr>
      <w:r>
        <w:separator/>
      </w:r>
    </w:p>
  </w:endnote>
  <w:endnote w:type="continuationSeparator" w:id="0">
    <w:p w:rsidR="00D05020" w:rsidRDefault="00D0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60A" w:rsidRDefault="00D05020">
    <w:pPr>
      <w:pStyle w:val="Footer"/>
    </w:pPr>
    <w:sdt>
      <w:sdtPr>
        <w:alias w:val="Date"/>
        <w:tag w:val=""/>
        <w:id w:val="424697177"/>
        <w:placeholder>
          <w:docPart w:val="549D3D7F4DD746DFA0974D3EB087E9B8"/>
        </w:placeholder>
        <w:dataBinding w:prefixMappings="xmlns:ns0='http://schemas.microsoft.com/office/2006/coverPageProps' " w:xpath="/ns0:CoverPageProperties[1]/ns0:PublishDate[1]" w:storeItemID="{55AF091B-3C7A-41E3-B477-F2FDAA23CFDA}"/>
        <w:date w:fullDate="2017-04-04T00:00:00Z">
          <w:dateFormat w:val="MMMM d, yyyy"/>
          <w:lid w:val="en-US"/>
          <w:storeMappedDataAs w:val="dateTime"/>
          <w:calendar w:val="gregorian"/>
        </w:date>
      </w:sdtPr>
      <w:sdtEndPr/>
      <w:sdtContent>
        <w:r w:rsidR="00672602">
          <w:t>April 4, 2017</w:t>
        </w:r>
      </w:sdtContent>
    </w:sdt>
    <w:r w:rsidR="00D761F2">
      <w:ptab w:relativeTo="margin" w:alignment="center" w:leader="none"/>
    </w:r>
    <w:r w:rsidR="00672602">
      <w:t>DRN’s SUPER TO-DO LIST API</w:t>
    </w:r>
    <w:r w:rsidR="00D761F2">
      <w:ptab w:relativeTo="margin" w:alignment="right" w:leader="none"/>
    </w:r>
    <w:r w:rsidR="00D761F2">
      <w:t xml:space="preserve">Page | </w:t>
    </w:r>
    <w:r w:rsidR="00D761F2">
      <w:fldChar w:fldCharType="begin"/>
    </w:r>
    <w:r w:rsidR="00D761F2">
      <w:instrText xml:space="preserve"> PAGE   \* MERGEFORMAT </w:instrText>
    </w:r>
    <w:r w:rsidR="00D761F2">
      <w:fldChar w:fldCharType="separate"/>
    </w:r>
    <w:r w:rsidR="00613BE2">
      <w:rPr>
        <w:noProof/>
      </w:rPr>
      <w:t>2</w:t>
    </w:r>
    <w:r w:rsidR="00D761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020" w:rsidRDefault="00D05020">
      <w:pPr>
        <w:spacing w:after="0" w:line="240" w:lineRule="auto"/>
      </w:pPr>
      <w:r>
        <w:separator/>
      </w:r>
    </w:p>
  </w:footnote>
  <w:footnote w:type="continuationSeparator" w:id="0">
    <w:p w:rsidR="00D05020" w:rsidRDefault="00D05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02"/>
    <w:rsid w:val="00254E37"/>
    <w:rsid w:val="005939D2"/>
    <w:rsid w:val="00613BE2"/>
    <w:rsid w:val="0065560A"/>
    <w:rsid w:val="00672602"/>
    <w:rsid w:val="006C1CE2"/>
    <w:rsid w:val="007B3E5B"/>
    <w:rsid w:val="00992916"/>
    <w:rsid w:val="00CB6BB3"/>
    <w:rsid w:val="00D05020"/>
    <w:rsid w:val="00D761F2"/>
    <w:rsid w:val="00E74F6C"/>
    <w:rsid w:val="00E82A60"/>
    <w:rsid w:val="00F827E8"/>
    <w:rsid w:val="00FC2065"/>
    <w:rsid w:val="00FD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3D0C9B"/>
  <w15:chartTrackingRefBased/>
  <w15:docId w15:val="{DC91A381-58EF-4895-BD08-E1556025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360"/>
      </w:tabs>
      <w:spacing w:before="120" w:after="120"/>
      <w:ind w:left="72" w:right="72"/>
    </w:pPr>
    <w:rPr>
      <w:sz w:val="20"/>
      <w:szCs w:val="20"/>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nhideWhenUsed/>
    <w:qFormat/>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paragraph" w:styleId="Heading5">
    <w:name w:val="heading 5"/>
    <w:basedOn w:val="Normal"/>
    <w:next w:val="Normal"/>
    <w:link w:val="Heading5Char"/>
    <w:uiPriority w:val="9"/>
    <w:semiHidden/>
    <w:unhideWhenUs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qFormat/>
    <w:pPr>
      <w:jc w:val="right"/>
    </w:pPr>
    <w:rPr>
      <w:noProo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hecklist">
    <w:name w:val="Checklist"/>
    <w:basedOn w:val="Normal"/>
    <w:next w:val="Normal"/>
    <w:qFormat/>
    <w:pPr>
      <w:ind w:left="432" w:hanging="360"/>
    </w:pPr>
  </w:style>
  <w:style w:type="paragraph" w:styleId="Footer">
    <w:name w:val="footer"/>
    <w:basedOn w:val="Normal"/>
    <w:link w:val="FooterChar"/>
    <w:uiPriority w:val="99"/>
    <w:unhideWhenUsed/>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Pr>
      <w:sz w:val="20"/>
      <w:szCs w:val="20"/>
    </w:rPr>
  </w:style>
  <w:style w:type="character" w:styleId="PlaceholderText">
    <w:name w:val="Placeholder Text"/>
    <w:basedOn w:val="DefaultParagraphFont"/>
    <w:uiPriority w:val="99"/>
    <w:semiHidden/>
    <w:rPr>
      <w:color w:val="808080"/>
    </w:rPr>
  </w:style>
  <w:style w:type="paragraph" w:styleId="Subtitle">
    <w:name w:val="Subtitle"/>
    <w:basedOn w:val="Normal"/>
    <w:next w:val="Normal"/>
    <w:qFormat/>
    <w:pPr>
      <w:numPr>
        <w:ilvl w:val="1"/>
      </w:numPr>
      <w:tabs>
        <w:tab w:val="clear" w:pos="360"/>
      </w:tabs>
      <w:spacing w:after="160"/>
      <w:ind w:left="72" w:right="0"/>
      <w:jc w:val="right"/>
    </w:pPr>
    <w:rPr>
      <w:caps/>
      <w:color w:val="7F7F7F" w:themeColor="text1" w:themeTint="80"/>
      <w:sz w:val="28"/>
      <w:szCs w:val="28"/>
    </w:rPr>
  </w:style>
  <w:style w:type="paragraph" w:styleId="Title">
    <w:name w:val="Title"/>
    <w:basedOn w:val="Normal"/>
    <w:next w:val="Normal"/>
    <w:qFormat/>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Checkbox">
    <w:name w:val="Checkbox"/>
    <w:basedOn w:val="DefaultParagraphFont"/>
    <w:qFormat/>
    <w:rPr>
      <w:rFonts w:cs="Segoe UI Symbol"/>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0"/>
      <w:szCs w:val="20"/>
    </w:rPr>
  </w:style>
  <w:style w:type="paragraph" w:customStyle="1" w:styleId="Code">
    <w:name w:val="Code"/>
    <w:basedOn w:val="Normal"/>
    <w:qFormat/>
    <w:rsid w:val="00672602"/>
    <w:rPr>
      <w:rFonts w:ascii="Courier New" w:hAnsi="Courier New"/>
      <w:b/>
      <w:color w:val="538135" w:themeColor="accent6" w:themeShade="BF"/>
    </w:rPr>
  </w:style>
  <w:style w:type="paragraph" w:styleId="Header">
    <w:name w:val="header"/>
    <w:basedOn w:val="Normal"/>
    <w:link w:val="HeaderChar"/>
    <w:uiPriority w:val="99"/>
    <w:unhideWhenUsed/>
    <w:rsid w:val="00672602"/>
    <w:pPr>
      <w:tabs>
        <w:tab w:val="clear" w:pos="360"/>
        <w:tab w:val="center" w:pos="4680"/>
        <w:tab w:val="right" w:pos="9360"/>
      </w:tabs>
      <w:spacing w:before="0" w:after="0" w:line="240" w:lineRule="auto"/>
    </w:pPr>
  </w:style>
  <w:style w:type="character" w:customStyle="1" w:styleId="HeaderChar">
    <w:name w:val="Header Char"/>
    <w:basedOn w:val="DefaultParagraphFont"/>
    <w:link w:val="Header"/>
    <w:uiPriority w:val="99"/>
    <w:rsid w:val="006726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ryDarrenM\AppData\Roaming\Microsoft\Templates\Due%20diligence%20checklist%20for%20sales%20proces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2C883EE31E4B0F8B8226E4A05825F3"/>
        <w:category>
          <w:name w:val="General"/>
          <w:gallery w:val="placeholder"/>
        </w:category>
        <w:types>
          <w:type w:val="bbPlcHdr"/>
        </w:types>
        <w:behaviors>
          <w:behavior w:val="content"/>
        </w:behaviors>
        <w:guid w:val="{8ED7650B-A18C-40DE-B85A-0C817C586CDB}"/>
      </w:docPartPr>
      <w:docPartBody>
        <w:p w:rsidR="00796212" w:rsidRDefault="0006627E">
          <w:pPr>
            <w:pStyle w:val="D02C883EE31E4B0F8B8226E4A05825F3"/>
          </w:pPr>
          <w:r>
            <w:t>[Company Name]</w:t>
          </w:r>
        </w:p>
      </w:docPartBody>
    </w:docPart>
    <w:docPart>
      <w:docPartPr>
        <w:name w:val="549D3D7F4DD746DFA0974D3EB087E9B8"/>
        <w:category>
          <w:name w:val="General"/>
          <w:gallery w:val="placeholder"/>
        </w:category>
        <w:types>
          <w:type w:val="bbPlcHdr"/>
        </w:types>
        <w:behaviors>
          <w:behavior w:val="content"/>
        </w:behaviors>
        <w:guid w:val="{B30F548F-1DD7-47B7-B2EB-DD703C66122B}"/>
      </w:docPartPr>
      <w:docPartBody>
        <w:p w:rsidR="00796212" w:rsidRDefault="0006627E">
          <w:pPr>
            <w:pStyle w:val="549D3D7F4DD746DFA0974D3EB087E9B8"/>
          </w:pPr>
          <w:r>
            <w:t>[Date]</w:t>
          </w:r>
        </w:p>
      </w:docPartBody>
    </w:docPart>
    <w:docPart>
      <w:docPartPr>
        <w:name w:val="E6135D4E52B54A668B6A4C68474FE1AB"/>
        <w:category>
          <w:name w:val="General"/>
          <w:gallery w:val="placeholder"/>
        </w:category>
        <w:types>
          <w:type w:val="bbPlcHdr"/>
        </w:types>
        <w:behaviors>
          <w:behavior w:val="content"/>
        </w:behaviors>
        <w:guid w:val="{109A1F08-5460-45A2-88E9-44E4230A2C05}"/>
      </w:docPartPr>
      <w:docPartBody>
        <w:p w:rsidR="00796212" w:rsidRDefault="0006627E">
          <w:pPr>
            <w:pStyle w:val="E6135D4E52B54A668B6A4C68474FE1AB"/>
          </w:pPr>
          <w:r>
            <w:t>[Presenter's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7E"/>
    <w:rsid w:val="0006627E"/>
    <w:rsid w:val="00796212"/>
    <w:rsid w:val="00B6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2C883EE31E4B0F8B8226E4A05825F3">
    <w:name w:val="D02C883EE31E4B0F8B8226E4A05825F3"/>
  </w:style>
  <w:style w:type="paragraph" w:customStyle="1" w:styleId="31FD3A24C8F94D73A5821D7C708435A8">
    <w:name w:val="31FD3A24C8F94D73A5821D7C708435A8"/>
  </w:style>
  <w:style w:type="paragraph" w:customStyle="1" w:styleId="40323E0FC37C464982B8B6496C6B9670">
    <w:name w:val="40323E0FC37C464982B8B6496C6B9670"/>
  </w:style>
  <w:style w:type="paragraph" w:customStyle="1" w:styleId="549D3D7F4DD746DFA0974D3EB087E9B8">
    <w:name w:val="549D3D7F4DD746DFA0974D3EB087E9B8"/>
  </w:style>
  <w:style w:type="paragraph" w:customStyle="1" w:styleId="E6135D4E52B54A668B6A4C68474FE1AB">
    <w:name w:val="E6135D4E52B54A668B6A4C68474FE1AB"/>
  </w:style>
  <w:style w:type="paragraph" w:customStyle="1" w:styleId="8DC0DCE5E86842A69F3909028620A920">
    <w:name w:val="8DC0DCE5E86842A69F3909028620A920"/>
  </w:style>
  <w:style w:type="paragraph" w:customStyle="1" w:styleId="B520DD2D9EB84B6081E43CA2BE9A5C67">
    <w:name w:val="B520DD2D9EB84B6081E43CA2BE9A5C67"/>
  </w:style>
  <w:style w:type="paragraph" w:customStyle="1" w:styleId="6033499A4B4F4919873AB83C17F53E79">
    <w:name w:val="6033499A4B4F4919873AB83C17F53E79"/>
  </w:style>
  <w:style w:type="paragraph" w:customStyle="1" w:styleId="914B7EB138CA41C39F862EF5F12B400F">
    <w:name w:val="914B7EB138CA41C39F862EF5F12B400F"/>
  </w:style>
  <w:style w:type="paragraph" w:customStyle="1" w:styleId="C5A36085134E4349A9415D296691A997">
    <w:name w:val="C5A36085134E4349A9415D296691A997"/>
  </w:style>
  <w:style w:type="paragraph" w:customStyle="1" w:styleId="F7B1060A10464951BF6096F39ACB9976">
    <w:name w:val="F7B1060A10464951BF6096F39ACB9976"/>
  </w:style>
  <w:style w:type="paragraph" w:customStyle="1" w:styleId="8110A7C1952443EC82D6D751464819DA">
    <w:name w:val="8110A7C1952443EC82D6D751464819DA"/>
  </w:style>
  <w:style w:type="paragraph" w:customStyle="1" w:styleId="A1C79CC306CD477BB04E41DE3D74C731">
    <w:name w:val="A1C79CC306CD477BB04E41DE3D74C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392E5-4B8F-44E0-A1AD-76546843C4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Due diligence checklist for sales process.dotx</Template>
  <TotalTime>525</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Created for Fooji for Job Application Purpose</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Curry, Darren M</dc:creator>
  <cp:keywords/>
  <cp:lastModifiedBy>Curry, Darren M</cp:lastModifiedBy>
  <cp:revision>4</cp:revision>
  <dcterms:created xsi:type="dcterms:W3CDTF">2017-04-05T00:24:00Z</dcterms:created>
  <dcterms:modified xsi:type="dcterms:W3CDTF">2017-04-05T15:35:00Z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TC039744249991</vt:lpwstr>
  </property>
</Properties>
</file>